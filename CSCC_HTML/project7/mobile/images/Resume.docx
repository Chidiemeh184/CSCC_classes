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‍‍</w:t>
      </w:r>
      <w:r>
        <w:rPr/>
        <w:t>CHIDI EMEH</w:t>
      </w:r>
    </w:p>
    <w:p>
      <w:pPr>
        <w:pStyle w:val="Normal"/>
        <w:rPr/>
      </w:pPr>
      <w:sdt>
        <w:sdtPr>
          <w:text/>
          <w:dataBinding w:prefixMappings="xmlns:ns0='http://schemas.microsoft.com/office/2006/coverPageProps' " w:xpath="/ns0:CoverPageProperties[1]/ns0:CompanyAddress[1]" w:storeItemID="{55AF091B-3C7A-41E3-B477-F2FDAA23CFDA}"/>
          <w:alias w:val="Address"/>
        </w:sdtPr>
        <w:sdtContent>
          <w:r>
            <w:rPr/>
            <w:t>4840 Lady Jane Ave Hilliard OH, 43026</w:t>
          </w:r>
        </w:sdtContent>
      </w:sdt>
      <w:r>
        <w:rPr/>
        <w:t> | </w:t>
      </w:r>
      <w:sdt>
        <w:sdtPr>
          <w:text/>
          <w:dataBinding w:prefixMappings="xmlns:ns0='http://schemas.microsoft.com/office/2006/coverPageProps' " w:xpath="/ns0:CoverPageProperties[1]/ns0:CompanyPhone[1]" w:storeItemID="{55AF091B-3C7A-41E3-B477-F2FDAA23CFDA}"/>
          <w:alias w:val="Telephone"/>
        </w:sdtPr>
        <w:sdtContent>
          <w:r>
            <w:rPr/>
            <w:t>614-962-2957</w:t>
          </w:r>
        </w:sdtContent>
      </w:sdt>
      <w:r>
        <w:rPr/>
        <w:t> | </w:t>
      </w:r>
      <w:sdt>
        <w:sdtPr>
          <w:text/>
          <w:dataBinding w:prefixMappings="xmlns:ns0='http://schemas.microsoft.com/office/2006/coverPageProps' " w:xpath="/ns0:CoverPageProperties[1]/ns0:CompanyEmail[1]" w:storeItemID="{55AF091B-3C7A-41E3-B477-F2FDAA23CFDA}"/>
          <w:alias w:val="Email"/>
        </w:sdtPr>
        <w:sdtContent>
          <w:r>
            <w:rPr/>
            <w:t>cemeh@student.cscc.edu</w:t>
          </w:r>
          <w:r>
            <w:rPr/>
            <w:t>; chidiemeh184@gmail.com</w:t>
          </w:r>
        </w:sdtContent>
      </w:sdt>
    </w:p>
    <w:p>
      <w:pPr>
        <w:pStyle w:val="SectionHeading"/>
        <w:spacing w:before="720" w:after="100"/>
        <w:rPr/>
      </w:pPr>
      <w:r>
        <w:rPr/>
        <w:t>Objective</w:t>
      </w:r>
    </w:p>
    <w:p>
      <w:pPr>
        <w:pStyle w:val="ListBullet"/>
        <w:numPr>
          <w:ilvl w:val="0"/>
          <w:numId w:val="0"/>
        </w:numPr>
        <w:ind w:left="144" w:hanging="0"/>
        <w:rPr/>
      </w:pPr>
      <w:r>
        <w:rPr/>
        <w:t xml:space="preserve">Seeking the position </w:t>
      </w:r>
      <w:bookmarkStart w:id="0" w:name="_GoBack"/>
      <w:bookmarkEnd w:id="0"/>
      <w:r>
        <w:rPr/>
        <w:t>a computer technician</w:t>
      </w:r>
    </w:p>
    <w:p>
      <w:pPr>
        <w:pStyle w:val="SectionHeading"/>
        <w:rPr/>
      </w:pPr>
      <w:r>
        <w:rPr/>
        <w:t>Education</w:t>
      </w:r>
    </w:p>
    <w:p>
      <w:pPr>
        <w:pStyle w:val="Subsection"/>
        <w:spacing w:before="100" w:after="120"/>
        <w:rPr/>
      </w:pPr>
      <w:r>
        <w:rPr/>
        <w:t>BS | IN PROGRESS (2017) | OHIO DOMINICAN university</w:t>
        <w:tab/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Major: </w:t>
      </w:r>
      <w:r>
        <w:rPr/>
        <w:t>Software</w:t>
      </w:r>
      <w:r>
        <w:rPr/>
        <w:t xml:space="preserve"> Engineering</w:t>
        <w:tab/>
        <w:tab/>
      </w:r>
    </w:p>
    <w:p>
      <w:pPr>
        <w:pStyle w:val="ListBullet"/>
        <w:numPr>
          <w:ilvl w:val="0"/>
          <w:numId w:val="1"/>
        </w:numPr>
        <w:rPr/>
      </w:pPr>
      <w:r>
        <w:rPr/>
        <w:t>Minor: Entrepreneurship</w:t>
      </w:r>
    </w:p>
    <w:p>
      <w:pPr>
        <w:pStyle w:val="Subsection"/>
        <w:rPr/>
      </w:pPr>
      <w:r>
        <w:rPr/>
        <w:t>AS | in progress (2016) | COLUMBUS STATE COMMUNITY COLLEGE</w:t>
      </w:r>
    </w:p>
    <w:p>
      <w:pPr>
        <w:pStyle w:val="ListBullet"/>
        <w:numPr>
          <w:ilvl w:val="0"/>
          <w:numId w:val="1"/>
        </w:numPr>
        <w:rPr/>
      </w:pPr>
      <w:r>
        <w:rPr/>
        <w:t>Major: Software Development</w:t>
      </w:r>
    </w:p>
    <w:p>
      <w:pPr>
        <w:pStyle w:val="ListBullet"/>
        <w:numPr>
          <w:ilvl w:val="0"/>
          <w:numId w:val="1"/>
        </w:numPr>
        <w:rPr/>
      </w:pPr>
      <w:r>
        <w:rPr/>
        <w:t>Related coursework: HTML, CSS, JavaScript, Java, C#.</w:t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Subsection"/>
        <w:rPr/>
      </w:pPr>
      <w:r>
        <w:rPr/>
        <w:t>BS | 2012 | the university of lagos, NIgeria</w:t>
      </w:r>
    </w:p>
    <w:p>
      <w:pPr>
        <w:pStyle w:val="ListBullet"/>
        <w:numPr>
          <w:ilvl w:val="0"/>
          <w:numId w:val="1"/>
        </w:numPr>
        <w:rPr/>
      </w:pPr>
      <w:r>
        <w:rPr/>
        <w:t>Major: Integrated Science</w:t>
      </w:r>
    </w:p>
    <w:p>
      <w:pPr>
        <w:pStyle w:val="ListBullet"/>
        <w:numPr>
          <w:ilvl w:val="0"/>
          <w:numId w:val="1"/>
        </w:numPr>
        <w:rPr/>
      </w:pPr>
      <w:r>
        <w:rPr/>
        <w:t>Minor: Science Education</w:t>
      </w:r>
    </w:p>
    <w:p>
      <w:pPr>
        <w:pStyle w:val="SectionHeading"/>
        <w:rPr/>
      </w:pPr>
      <w:r>
        <w:rPr/>
        <w:t>Skills &amp; Abilities</w:t>
      </w:r>
    </w:p>
    <w:p>
      <w:pPr>
        <w:pStyle w:val="ListBullet"/>
        <w:numPr>
          <w:ilvl w:val="0"/>
          <w:numId w:val="1"/>
        </w:numPr>
        <w:rPr/>
      </w:pPr>
      <w:r>
        <w:rPr/>
        <w:t>Avid learner and teachable. Able to grab concepts quickly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Easy going and able to get along with groups and anyone. 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Dedicated, enthusiastic, </w:t>
      </w:r>
      <w:r>
        <w:rPr/>
        <w:t>eye for detail and team player.</w:t>
      </w:r>
    </w:p>
    <w:p>
      <w:pPr>
        <w:pStyle w:val="ListBullet"/>
        <w:numPr>
          <w:ilvl w:val="0"/>
          <w:numId w:val="1"/>
        </w:numPr>
        <w:rPr/>
      </w:pPr>
      <w:r>
        <w:rPr/>
        <w:t>Math Tutor at Columbus State</w:t>
      </w:r>
    </w:p>
    <w:p>
      <w:pPr>
        <w:pStyle w:val="SectionHeading"/>
        <w:rPr/>
      </w:pPr>
      <w:r>
        <w:rPr/>
        <w:t>Experience</w:t>
      </w:r>
    </w:p>
    <w:p>
      <w:pPr>
        <w:pStyle w:val="Normal"/>
        <w:rPr/>
      </w:pPr>
      <w:r>
        <w:rPr/>
        <w:t>Worked on a few projects on Coursera.com. Knowledge of BDD, Hadoop.</w:t>
      </w:r>
    </w:p>
    <w:p>
      <w:pPr>
        <w:pStyle w:val="Normal"/>
        <w:rPr/>
      </w:pPr>
      <w:r>
        <w:rPr/>
        <w:t>Can show course work, grades and class credit upon request.</w:t>
      </w:r>
    </w:p>
    <w:p>
      <w:pPr>
        <w:pStyle w:val="ListBullet"/>
        <w:numPr>
          <w:ilvl w:val="0"/>
          <w:numId w:val="0"/>
        </w:numPr>
        <w:spacing w:before="0" w:after="80"/>
        <w:ind w:left="144" w:hanging="144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296" w:footer="720" w:bottom="1440" w:gutter="0"/>
      <w:pgNumType w:start="1" w:fmt="decimal"/>
      <w:formProt w:val="false"/>
      <w:titlePg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cs="Cambria" w:hint="default"/>
        <w:rFonts w:cs="Cambr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color w:val="404040" w:themeColor="text1" w:themeTint="bf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280"/>
      <w:jc w:val="left"/>
    </w:pPr>
    <w:rPr>
      <w:rFonts w:ascii="Cambria" w:hAnsi="Cambria" w:eastAsia="Cambria" w:cs="" w:asciiTheme="minorHAnsi" w:cstheme="minorBidi" w:eastAsiaTheme="minorHAnsi" w:hAnsiTheme="minorHAnsi"/>
      <w:color w:val="404040" w:themeColor="text1" w:themeTint="bf"/>
      <w:sz w:val="18"/>
      <w:szCs w:val="20"/>
      <w:lang w:val="en-US" w:eastAsia="ja-JP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2"/>
    <w:qFormat/>
    <w:rPr>
      <w:rFonts w:ascii="Cambria" w:hAnsi="Cambria" w:eastAsia="" w:cs="" w:asciiTheme="majorHAnsi" w:cstheme="majorBidi" w:eastAsiaTheme="majorEastAsia" w:hAnsiTheme="majorHAnsi"/>
      <w:color w:val="39A5B7" w:themeColor="accent1"/>
      <w:sz w:val="5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>
      <w:color w:val="39A5B7" w:themeColor="accent1"/>
    </w:rPr>
  </w:style>
  <w:style w:type="character" w:styleId="DateChar" w:customStyle="1">
    <w:name w:val="Date Char"/>
    <w:basedOn w:val="DefaultParagraphFont"/>
    <w:link w:val="Date"/>
    <w:uiPriority w:val="1"/>
    <w:qFormat/>
    <w:rPr>
      <w:b/>
      <w:bCs/>
      <w:color w:val="0D0D0D" w:themeColor="text1" w:themeTint="f2"/>
    </w:rPr>
  </w:style>
  <w:style w:type="character" w:styleId="SalutationChar" w:customStyle="1">
    <w:name w:val="Salutation Char"/>
    <w:basedOn w:val="DefaultParagraphFont"/>
    <w:link w:val="Salutation"/>
    <w:uiPriority w:val="2"/>
    <w:qFormat/>
    <w:rPr>
      <w:b/>
      <w:bCs/>
      <w:color w:val="0D0D0D" w:themeColor="text1" w:themeTint="f2"/>
    </w:rPr>
  </w:style>
  <w:style w:type="character" w:styleId="ClosingChar" w:customStyle="1">
    <w:name w:val="Closing Char"/>
    <w:basedOn w:val="DefaultParagraphFont"/>
    <w:link w:val="Closing"/>
    <w:uiPriority w:val="2"/>
    <w:qFormat/>
    <w:rPr>
      <w:b/>
      <w:bCs/>
      <w:color w:val="0D0D0D" w:themeColor="text1" w:themeTint="f2"/>
    </w:rPr>
  </w:style>
  <w:style w:type="character" w:styleId="SignatureChar" w:customStyle="1">
    <w:name w:val="Signature Char"/>
    <w:basedOn w:val="DefaultParagraphFont"/>
    <w:link w:val="Signature"/>
    <w:uiPriority w:val="2"/>
    <w:qFormat/>
    <w:rPr>
      <w:b/>
      <w:bCs/>
      <w:color w:val="0D0D0D" w:themeColor="text1" w:themeTint="f2"/>
    </w:rPr>
  </w:style>
  <w:style w:type="character" w:styleId="ListLabel1">
    <w:name w:val="ListLabel 1"/>
    <w:qFormat/>
    <w:rPr>
      <w:rFonts w:cs="Cambri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/>
      </w:pBdr>
      <w:spacing w:before="0" w:after="120"/>
      <w:contextualSpacing/>
    </w:pPr>
    <w:rPr>
      <w:rFonts w:ascii="Cambria" w:hAnsi="Cambria" w:eastAsia="" w:cs="" w:asciiTheme="majorHAnsi" w:cstheme="majorBidi" w:eastAsiaTheme="majorEastAsia" w:hAnsiTheme="majorHAnsi"/>
      <w:color w:val="39A5B7" w:themeColor="accent1"/>
      <w:sz w:val="52"/>
    </w:rPr>
  </w:style>
  <w:style w:type="paragraph" w:styleId="SectionHeading" w:customStyle="1">
    <w:name w:val="Section Heading"/>
    <w:basedOn w:val="Normal"/>
    <w:next w:val="Normal"/>
    <w:uiPriority w:val="1"/>
    <w:qFormat/>
    <w:pPr>
      <w:spacing w:before="500" w:after="100"/>
    </w:pPr>
    <w:rPr>
      <w:rFonts w:ascii="Cambria" w:hAnsi="Cambria" w:eastAsia="" w:cs="" w:asciiTheme="majorHAnsi" w:cstheme="majorBidi" w:eastAsiaTheme="majorEastAsia" w:hAnsiTheme="majorHAns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spacing w:before="0" w:after="80"/>
    </w:pPr>
    <w:rPr/>
  </w:style>
  <w:style w:type="paragraph" w:styleId="Subsection" w:customStyle="1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spacing w:before="0" w:after="0"/>
      <w:jc w:val="right"/>
    </w:pPr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 w:after="280"/>
      <w:contextualSpacing/>
    </w:pPr>
    <w:rPr>
      <w:b/>
      <w:bCs/>
      <w:color w:val="0D0D0D" w:themeColor="text1" w:themeTint="f2"/>
    </w:rPr>
  </w:style>
  <w:style w:type="paragraph" w:styleId="Address" w:customStyle="1">
    <w:name w:val="Address"/>
    <w:basedOn w:val="Normal"/>
    <w:uiPriority w:val="1"/>
    <w:qFormat/>
    <w:pPr>
      <w:spacing w:lineRule="auto" w:line="336" w:before="0" w:after="280"/>
      <w:contextualSpacing/>
    </w:pPr>
    <w:rPr/>
  </w:style>
  <w:style w:type="paragraph" w:styleId="ComplimentaryClose">
    <w:name w:val="Complimentary Close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 w:after="280"/>
      <w:contextualSpacing/>
    </w:pPr>
    <w:rPr>
      <w:b/>
      <w:bCs/>
      <w:color w:val="0D0D0D" w:themeColor="text1" w:themeTint="f2"/>
    </w:rPr>
  </w:style>
  <w:style w:type="paragraph" w:styleId="Quotations">
    <w:name w:val="Quotations"/>
    <w:basedOn w:val="Normal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58E21F6237647DD97A857DA23582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B400D-17D4-4A7C-902A-5C7581F3A750}"/>
      </w:docPartPr>
      <w:docPartBody>
        <w:p w:rsidR="00000000" w:rsidRDefault="00DB28A4">
          <w:pPr>
            <w:pStyle w:val="058E21F6237647DD97A857DA23582898"/>
          </w:pPr>
          <w:r>
            <w:t>[Address, City, ST  ZIP Code]</w:t>
          </w:r>
        </w:p>
      </w:docPartBody>
    </w:docPart>
    <w:docPart>
      <w:docPartPr>
        <w:name w:val="66853FC102CB4C9FB2D1417F059CA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51403-5138-45F3-9560-CDCA52D0EFEE}"/>
      </w:docPartPr>
      <w:docPartBody>
        <w:p w:rsidR="00000000" w:rsidRDefault="00DB28A4">
          <w:pPr>
            <w:pStyle w:val="66853FC102CB4C9FB2D1417F059CA789"/>
          </w:pPr>
          <w:r>
            <w:t>[Telephone]</w:t>
          </w:r>
        </w:p>
      </w:docPartBody>
    </w:docPart>
    <w:docPart>
      <w:docPartPr>
        <w:name w:val="5B0A9E19FBFE43D1BED5B5B701177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FB0A4-354D-443B-AF51-CF6AAAA76042}"/>
      </w:docPartPr>
      <w:docPartBody>
        <w:p w:rsidR="00000000" w:rsidRDefault="00DB28A4">
          <w:pPr>
            <w:pStyle w:val="5B0A9E19FBFE43D1BED5B5B70117739C"/>
          </w:pPr>
          <w:r>
            <w:t>[Email]</w:t>
          </w:r>
        </w:p>
      </w:docPartBody>
    </w:docPart>
    <w:docPart>
      <w:docPartPr>
        <w:name w:val="602060C32EC14CD2B29680291BDE9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E399A-9F51-482A-A8F0-AF250F58E577}"/>
      </w:docPartPr>
      <w:docPartBody>
        <w:p w:rsidR="00000000" w:rsidRDefault="00DB28A4">
          <w:pPr>
            <w:pStyle w:val="602060C32EC14CD2B29680291BDE972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5A00587C2D7473E9C2C3C32FCCA1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E050D-3210-42A8-9C50-742B3A2D5B83}"/>
      </w:docPartPr>
      <w:docPartBody>
        <w:p w:rsidR="00000000" w:rsidRDefault="00DB28A4" w:rsidP="00DB28A4">
          <w:pPr>
            <w:pStyle w:val="D5A00587C2D7473E9C2C3C32FCCA130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8A4"/>
    <w:rsid w:val="00DB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5947B7BDA14B3A82B6F84D118029B2">
    <w:name w:val="4C5947B7BDA14B3A82B6F84D118029B2"/>
  </w:style>
  <w:style w:type="paragraph" w:customStyle="1" w:styleId="058E21F6237647DD97A857DA23582898">
    <w:name w:val="058E21F6237647DD97A857DA23582898"/>
  </w:style>
  <w:style w:type="paragraph" w:customStyle="1" w:styleId="66853FC102CB4C9FB2D1417F059CA789">
    <w:name w:val="66853FC102CB4C9FB2D1417F059CA789"/>
  </w:style>
  <w:style w:type="paragraph" w:customStyle="1" w:styleId="5B0A9E19FBFE43D1BED5B5B70117739C">
    <w:name w:val="5B0A9E19FBFE43D1BED5B5B70117739C"/>
  </w:style>
  <w:style w:type="paragraph" w:customStyle="1" w:styleId="90A7AE8ACF514533A5266609AC7DE60F">
    <w:name w:val="90A7AE8ACF514533A5266609AC7DE60F"/>
  </w:style>
  <w:style w:type="paragraph" w:customStyle="1" w:styleId="2072C11569E14345B8F0FE54DF741437">
    <w:name w:val="2072C11569E14345B8F0FE54DF741437"/>
  </w:style>
  <w:style w:type="paragraph" w:customStyle="1" w:styleId="6F9E29E85A944FE7AB37C290D285739C">
    <w:name w:val="6F9E29E85A944FE7AB37C290D285739C"/>
  </w:style>
  <w:style w:type="paragraph" w:customStyle="1" w:styleId="594788ADA4674EFC8904BC09424DF14F">
    <w:name w:val="594788ADA4674EFC8904BC09424DF14F"/>
  </w:style>
  <w:style w:type="paragraph" w:customStyle="1" w:styleId="3901075C9F0D4EC2832801BDAFD0CA3C">
    <w:name w:val="3901075C9F0D4EC2832801BDAFD0CA3C"/>
  </w:style>
  <w:style w:type="character" w:styleId="PlaceholderText">
    <w:name w:val="Placeholder Text"/>
    <w:basedOn w:val="DefaultParagraphFont"/>
    <w:uiPriority w:val="99"/>
    <w:semiHidden/>
    <w:rsid w:val="00DB28A4"/>
    <w:rPr>
      <w:color w:val="808080"/>
    </w:rPr>
  </w:style>
  <w:style w:type="paragraph" w:customStyle="1" w:styleId="602060C32EC14CD2B29680291BDE972D">
    <w:name w:val="602060C32EC14CD2B29680291BDE972D"/>
  </w:style>
  <w:style w:type="paragraph" w:customStyle="1" w:styleId="F4D35F7DB79E49C39753CA1406E523CD">
    <w:name w:val="F4D35F7DB79E49C39753CA1406E523CD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FF9ADFEBA5BB4979965FB179F26E2493">
    <w:name w:val="FF9ADFEBA5BB4979965FB179F26E2493"/>
  </w:style>
  <w:style w:type="paragraph" w:customStyle="1" w:styleId="8718C8D5C21A4D9B8D9284C57CF84AF8">
    <w:name w:val="8718C8D5C21A4D9B8D9284C57CF84AF8"/>
  </w:style>
  <w:style w:type="paragraph" w:customStyle="1" w:styleId="6ECFDEA3461A4D29BB1F9254A04E1015">
    <w:name w:val="6ECFDEA3461A4D29BB1F9254A04E1015"/>
  </w:style>
  <w:style w:type="paragraph" w:customStyle="1" w:styleId="577EFD6E2A2D42ADA4DD3B8C5E4A2D32">
    <w:name w:val="577EFD6E2A2D42ADA4DD3B8C5E4A2D32"/>
  </w:style>
  <w:style w:type="paragraph" w:customStyle="1" w:styleId="B8290AD4E23A441492F14BB03DDC6046">
    <w:name w:val="B8290AD4E23A441492F14BB03DDC6046"/>
  </w:style>
  <w:style w:type="paragraph" w:customStyle="1" w:styleId="4F6F715757E74AAE98B5CE71BDDE9064">
    <w:name w:val="4F6F715757E74AAE98B5CE71BDDE9064"/>
  </w:style>
  <w:style w:type="paragraph" w:customStyle="1" w:styleId="2B04268EA17B4517A72D0E3B1B2514B9">
    <w:name w:val="2B04268EA17B4517A72D0E3B1B2514B9"/>
  </w:style>
  <w:style w:type="paragraph" w:customStyle="1" w:styleId="D5A00587C2D7473E9C2C3C32FCCA130A">
    <w:name w:val="D5A00587C2D7473E9C2C3C32FCCA130A"/>
    <w:rsid w:val="00DB28A4"/>
  </w:style>
  <w:style w:type="paragraph" w:customStyle="1" w:styleId="A39D794BF15E4A7E9EBD3A3490C884CF">
    <w:name w:val="A39D794BF15E4A7E9EBD3A3490C884CF"/>
    <w:rsid w:val="00DB28A4"/>
  </w:style>
  <w:style w:type="paragraph" w:customStyle="1" w:styleId="962FE9E06FB043D997998CAA61BA6EC1">
    <w:name w:val="962FE9E06FB043D997998CAA61BA6EC1"/>
    <w:rsid w:val="00DB28A4"/>
  </w:style>
  <w:style w:type="paragraph" w:customStyle="1" w:styleId="376D54A9019944B482C5B1987358AD59">
    <w:name w:val="376D54A9019944B482C5B1987358AD59"/>
    <w:rsid w:val="00DB28A4"/>
  </w:style>
  <w:style w:type="paragraph" w:customStyle="1" w:styleId="8559296DD83945B2BA927CBB2BD8589D">
    <w:name w:val="8559296DD83945B2BA927CBB2BD8589D"/>
    <w:rsid w:val="00DB2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>4840 Lady Jane Ave Hilliard OH, 43026</CompanyAddress>
  <CompanyPhone>614-962-2957</CompanyPhone>
  <CompanyFax/>
  <CompanyEmail>cemeh@student.cscc.edu; chidiemeh184@gmail.com</CompanyEmail>
</CoverPag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79984D6-5EDC-4E88-9906-8CD8BA8673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40</TotalTime>
  <Application>LibreOffice/5.0.2.2$Windows_X86_64 LibreOffice_project/37b43f919e4de5eeaca9b9755ed688758a8251fe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2015-10-14T14:20:00Z</dcterms:created>
  <dc:creator>emptest</dc:creator>
  <dc:language>en-US</dc:language>
  <dcterms:modified xsi:type="dcterms:W3CDTF">2015-11-16T02:01:58Z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TC029188809991</vt:lpwstr>
  </property>
</Properties>
</file>